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ADB6C" w14:textId="0AC1D7E7" w:rsidR="00D70063" w:rsidRDefault="00D70063" w:rsidP="004D1602">
      <w:pPr>
        <w:pStyle w:val="Photo"/>
      </w:pPr>
      <w:r w:rsidRPr="004D1602">
        <w:rPr>
          <w:rFonts w:ascii="Arial" w:hAnsi="Arial" w:cs="Arial"/>
          <w:b/>
          <w:i/>
          <w:iCs/>
          <w:noProof/>
          <w:color w:val="F7931E" w:themeColor="accent1"/>
          <w:sz w:val="36"/>
          <w:szCs w:val="22"/>
          <w:lang w:val="en-ZA"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FDD72BB" wp14:editId="0D8738EB">
                <wp:simplePos x="0" y="0"/>
                <mc:AlternateContent>
                  <mc:Choice Requires="wp14">
                    <wp:positionH relativeFrom="page">
                      <wp14:pctPosHOffset>8800</wp14:pctPosHOffset>
                    </wp:positionH>
                  </mc:Choice>
                  <mc:Fallback>
                    <wp:positionH relativeFrom="page">
                      <wp:posOffset>683895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2148840" cy="8458200"/>
                <wp:effectExtent l="0" t="0" r="381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45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410E4" w14:textId="1E4E462B" w:rsidR="00D70063" w:rsidRDefault="00171078" w:rsidP="00D70063">
                            <w:pPr>
                              <w:pStyle w:val="Photo"/>
                            </w:pPr>
                            <w:r w:rsidRPr="001708C9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72"/>
                                <w:szCs w:val="72"/>
                                <w:lang w:eastAsia="en-ZA"/>
                              </w:rPr>
                              <w:drawing>
                                <wp:inline distT="0" distB="0" distL="0" distR="0" wp14:anchorId="3BE6AB99" wp14:editId="59C4D74F">
                                  <wp:extent cx="2139950" cy="1203692"/>
                                  <wp:effectExtent l="0" t="0" r="0" b="0"/>
                                  <wp:docPr id="2" name="Picture 2" descr="C:\Users\user\Pictures\Saved Pictures\Camera Roll\WIN_20220402_11_50_42_Pr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user\Pictures\Saved Pictures\Camera Roll\WIN_20220402_11_50_42_Pr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0" cy="12036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1489158292"/>
                              <w:placeholder>
                                <w:docPart w:val="6040BEA2EF5F48D692B66C509E80803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Content>
                              <w:p w14:paraId="75D8D1F7" w14:textId="1023510C" w:rsidR="00187B92" w:rsidRPr="00486E5D" w:rsidRDefault="0095136C" w:rsidP="00486E5D">
                                <w:pPr>
                                  <w:pStyle w:val="Title"/>
                                </w:pPr>
                                <w:r>
                                  <w:t>Hlumelo Faltein</w:t>
                                </w:r>
                              </w:p>
                            </w:sdtContent>
                          </w:sdt>
                          <w:p w14:paraId="19FBFA74" w14:textId="607DCF8D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A03BC75C06E48A2A4A1E21B1006F9B3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A87EE7">
                                  <w:t>Stundent</w:t>
                                </w:r>
                              </w:sdtContent>
                            </w:sdt>
                          </w:p>
                          <w:p w14:paraId="7D675C18" w14:textId="77777777" w:rsidR="00B279B8" w:rsidRDefault="00000000" w:rsidP="00B279B8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E69B304FCB794890B3B4D00983342BEA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14:paraId="0784DD88" w14:textId="189353D3" w:rsidR="00B279B8" w:rsidRPr="00B279B8" w:rsidRDefault="00F34BB5" w:rsidP="00B279B8">
                            <w:pPr>
                              <w:pStyle w:val="Heading1"/>
                            </w:pP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L</w:t>
                            </w:r>
                            <w:r w:rsidR="00B279B8" w:rsidRPr="00B279B8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ooking for </w:t>
                            </w:r>
                            <w:r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work </w:t>
                            </w:r>
                            <w:r w:rsidR="00EB076B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opportunities</w:t>
                            </w:r>
                            <w:r w:rsidR="00B279B8" w:rsidRPr="00B279B8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to</w:t>
                            </w:r>
                            <w:r w:rsidR="00ED78B1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gain </w:t>
                            </w:r>
                            <w:r w:rsidR="00916561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IT </w:t>
                            </w:r>
                            <w:r w:rsidR="00ED78B1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experience </w:t>
                            </w:r>
                            <w:r w:rsidR="00782B6C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>for</w:t>
                            </w:r>
                            <w:r w:rsidR="00782B6C" w:rsidRPr="00B279B8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implementing</w:t>
                            </w:r>
                            <w:r w:rsidR="00B279B8" w:rsidRPr="00B279B8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new design principles, and enhance my ability to create aesthetically pleasing, useful</w:t>
                            </w:r>
                            <w:r w:rsidR="00537F95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products.</w:t>
                            </w:r>
                            <w:r w:rsidR="00B279B8" w:rsidRPr="00B279B8">
                              <w:rPr>
                                <w:rFonts w:asciiTheme="minorHAnsi" w:eastAsiaTheme="minorHAnsi" w:hAnsiTheme="minorHAnsi" w:cstheme="minorBidi"/>
                                <w:caps w:val="0"/>
                                <w:color w:val="auto"/>
                                <w:sz w:val="24"/>
                                <w:szCs w:val="24"/>
                                <w:lang w:eastAsia="en-US"/>
                              </w:rPr>
                              <w:t xml:space="preserve"> </w:t>
                            </w:r>
                          </w:p>
                          <w:p w14:paraId="74B945F3" w14:textId="47183A64" w:rsidR="00D70063" w:rsidRDefault="00000000" w:rsidP="00D70063">
                            <w:pPr>
                              <w:pStyle w:val="Heading2"/>
                            </w:pPr>
                            <w:sdt>
                              <w:sdtPr>
                                <w:id w:val="1993831541"/>
                                <w:placeholder>
                                  <w:docPart w:val="184C118298BB46659D9DC5B7E41D0E1A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D70063">
                                  <w:t>Skills &amp; Abilities</w:t>
                                </w:r>
                              </w:sdtContent>
                            </w:sdt>
                          </w:p>
                          <w:p w14:paraId="02BD62D5" w14:textId="3FF152E5" w:rsidR="00D70063" w:rsidRDefault="00676FF9" w:rsidP="00D70063">
                            <w:r>
                              <w:t>I am knowledge in</w:t>
                            </w:r>
                            <w:r w:rsidR="00FF3829">
                              <w:t xml:space="preserve"> various</w:t>
                            </w:r>
                            <w:r>
                              <w:t xml:space="preserve"> Microsoft </w:t>
                            </w:r>
                            <w:r w:rsidR="00FF3829">
                              <w:t>Office Suites (Word, PowerPoint, Excel, Access)</w:t>
                            </w:r>
                            <w:r w:rsidR="00442EE3">
                              <w:t>.</w:t>
                            </w:r>
                            <w:r w:rsidR="00E33C64">
                              <w:t xml:space="preserve"> </w:t>
                            </w:r>
                            <w:r w:rsidR="00442EE3">
                              <w:t>First Language is English, Second</w:t>
                            </w:r>
                            <w:r w:rsidR="0014193E">
                              <w:t xml:space="preserve"> Language IsiXhosa</w:t>
                            </w:r>
                            <w:r w:rsidR="002D5B1A">
                              <w:t>.</w:t>
                            </w:r>
                            <w:r w:rsidR="004F3B28">
                              <w:t xml:space="preserve"> </w:t>
                            </w:r>
                            <w:r w:rsidR="00B1533D">
                              <w:t>Optimistic and</w:t>
                            </w:r>
                            <w:r w:rsidR="004F3B28">
                              <w:t xml:space="preserve"> Disciplined </w:t>
                            </w:r>
                            <w:r w:rsidR="00FB4E6E">
                              <w:t>W</w:t>
                            </w:r>
                            <w:r w:rsidR="004F3B28">
                              <w:t xml:space="preserve">orker </w:t>
                            </w:r>
                            <w:r w:rsidR="00FB4E6E">
                              <w:t xml:space="preserve">who can </w:t>
                            </w:r>
                            <w:r w:rsidR="002F7C2A">
                              <w:t>work</w:t>
                            </w:r>
                            <w:r w:rsidR="00FB4E6E">
                              <w:t xml:space="preserve"> under </w:t>
                            </w:r>
                            <w:r w:rsidR="00916561">
                              <w:t>pressure. Able to</w:t>
                            </w:r>
                            <w:r w:rsidR="00E11B08">
                              <w:t xml:space="preserve"> </w:t>
                            </w:r>
                            <w:r w:rsidR="00916561">
                              <w:t>collaborate in group</w:t>
                            </w:r>
                            <w:r w:rsidR="00E11B08">
                              <w:t>work.</w:t>
                            </w:r>
                          </w:p>
                          <w:p w14:paraId="5AFF2490" w14:textId="77777777" w:rsidR="00FF3829" w:rsidRDefault="00FF3829" w:rsidP="00D70063"/>
                          <w:sdt>
                            <w:sdtPr>
                              <w:id w:val="-26178941"/>
                              <w:placeholder>
                                <w:docPart w:val="9046092E49014725BA09771A69943A30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36853A0E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14:paraId="3010F92A" w14:textId="46084D86" w:rsidR="00D70063" w:rsidRDefault="0095136C" w:rsidP="00D70063">
                            <w:pPr>
                              <w:pStyle w:val="ContactInfo"/>
                            </w:pPr>
                            <w:r>
                              <w:t>75 Marla Crescent</w:t>
                            </w:r>
                          </w:p>
                          <w:p w14:paraId="6C9D0A65" w14:textId="0780DE24" w:rsidR="0095136C" w:rsidRDefault="0095136C" w:rsidP="00D70063">
                            <w:pPr>
                              <w:pStyle w:val="ContactInfo"/>
                            </w:pPr>
                            <w:r>
                              <w:t xml:space="preserve">Bluewater Bay, </w:t>
                            </w:r>
                            <w:proofErr w:type="spellStart"/>
                            <w:r>
                              <w:t>Gqeberha</w:t>
                            </w:r>
                            <w:proofErr w:type="spellEnd"/>
                            <w:r>
                              <w:t>, 6210</w:t>
                            </w:r>
                          </w:p>
                          <w:p w14:paraId="70219A7D" w14:textId="2661BDED" w:rsidR="0095136C" w:rsidRDefault="00000000" w:rsidP="00D70063">
                            <w:pPr>
                              <w:pStyle w:val="ContactInfo"/>
                            </w:pPr>
                            <w:sdt>
                              <w:sdtPr>
                                <w:id w:val="1863243128"/>
                                <w:placeholder>
                                  <w:docPart w:val="50949D9030874E359A91AC08A91CFC97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D70063">
                                  <w:t>Telephone</w:t>
                                </w:r>
                              </w:sdtContent>
                            </w:sdt>
                            <w:r w:rsidR="0095136C">
                              <w:t>: 071 522 8880</w:t>
                            </w:r>
                          </w:p>
                          <w:p w14:paraId="53EAEB6B" w14:textId="31DB7C44" w:rsidR="00D70063" w:rsidRDefault="00000000" w:rsidP="00D70063">
                            <w:pPr>
                              <w:pStyle w:val="ContactInfo"/>
                            </w:pPr>
                            <w:sdt>
                              <w:sdtPr>
                                <w:id w:val="-1220512016"/>
                                <w:placeholder>
                                  <w:docPart w:val="D878120838284CA0881C66C298791172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D70063">
                                  <w:t>Email</w:t>
                                </w:r>
                              </w:sdtContent>
                            </w:sdt>
                            <w:r w:rsidR="0095136C">
                              <w:t xml:space="preserve">: </w:t>
                            </w:r>
                            <w:hyperlink r:id="rId8" w:history="1">
                              <w:r w:rsidR="00C425D3" w:rsidRPr="00AC7303">
                                <w:rPr>
                                  <w:rStyle w:val="Hyperlink"/>
                                </w:rPr>
                                <w:t>hlumelo011@gmail.com</w:t>
                              </w:r>
                            </w:hyperlink>
                          </w:p>
                          <w:p w14:paraId="01C8FD5D" w14:textId="5AAD15ED" w:rsidR="00C425D3" w:rsidRDefault="00C425D3" w:rsidP="00D70063">
                            <w:pPr>
                              <w:pStyle w:val="ContactInfo"/>
                            </w:pPr>
                            <w:r>
                              <w:t>ID: 0112065336086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D72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top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<v:textbox inset="0,0,0,0">
                  <w:txbxContent>
                    <w:p w14:paraId="2D1410E4" w14:textId="1E4E462B" w:rsidR="00D70063" w:rsidRDefault="00171078" w:rsidP="00D70063">
                      <w:pPr>
                        <w:pStyle w:val="Photo"/>
                      </w:pPr>
                      <w:r w:rsidRPr="001708C9">
                        <w:rPr>
                          <w:rFonts w:ascii="Times New Roman" w:hAnsi="Times New Roman" w:cs="Times New Roman"/>
                          <w:b/>
                          <w:noProof/>
                          <w:sz w:val="72"/>
                          <w:szCs w:val="72"/>
                          <w:lang w:eastAsia="en-ZA"/>
                        </w:rPr>
                        <w:drawing>
                          <wp:inline distT="0" distB="0" distL="0" distR="0" wp14:anchorId="3BE6AB99" wp14:editId="59C4D74F">
                            <wp:extent cx="2139950" cy="1203692"/>
                            <wp:effectExtent l="0" t="0" r="0" b="0"/>
                            <wp:docPr id="2" name="Picture 2" descr="C:\Users\user\Pictures\Saved Pictures\Camera Roll\WIN_20220402_11_50_42_Pr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user\Pictures\Saved Pictures\Camera Roll\WIN_20220402_11_50_42_Pr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0" cy="12036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1489158292"/>
                        <w:placeholder>
                          <w:docPart w:val="6040BEA2EF5F48D692B66C509E80803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Content>
                        <w:p w14:paraId="75D8D1F7" w14:textId="1023510C" w:rsidR="00187B92" w:rsidRPr="00486E5D" w:rsidRDefault="0095136C" w:rsidP="00486E5D">
                          <w:pPr>
                            <w:pStyle w:val="Title"/>
                          </w:pPr>
                          <w:r>
                            <w:t>Hlumelo Faltein</w:t>
                          </w:r>
                        </w:p>
                      </w:sdtContent>
                    </w:sdt>
                    <w:p w14:paraId="19FBFA74" w14:textId="607DCF8D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A03BC75C06E48A2A4A1E21B1006F9B3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A87EE7">
                            <w:t>Stundent</w:t>
                          </w:r>
                        </w:sdtContent>
                      </w:sdt>
                    </w:p>
                    <w:p w14:paraId="7D675C18" w14:textId="77777777" w:rsidR="00B279B8" w:rsidRDefault="00000000" w:rsidP="00B279B8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E69B304FCB794890B3B4D00983342BEA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14:paraId="0784DD88" w14:textId="189353D3" w:rsidR="00B279B8" w:rsidRPr="00B279B8" w:rsidRDefault="00F34BB5" w:rsidP="00B279B8">
                      <w:pPr>
                        <w:pStyle w:val="Heading1"/>
                      </w:pP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L</w:t>
                      </w:r>
                      <w:r w:rsidR="00B279B8" w:rsidRPr="00B279B8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ooking for </w:t>
                      </w:r>
                      <w:r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work </w:t>
                      </w:r>
                      <w:r w:rsidR="00EB076B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opportunities</w:t>
                      </w:r>
                      <w:r w:rsidR="00B279B8" w:rsidRPr="00B279B8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to</w:t>
                      </w:r>
                      <w:r w:rsidR="00ED78B1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gain </w:t>
                      </w:r>
                      <w:r w:rsidR="00916561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IT </w:t>
                      </w:r>
                      <w:r w:rsidR="00ED78B1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experience </w:t>
                      </w:r>
                      <w:r w:rsidR="00782B6C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>for</w:t>
                      </w:r>
                      <w:r w:rsidR="00782B6C" w:rsidRPr="00B279B8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implementing</w:t>
                      </w:r>
                      <w:r w:rsidR="00B279B8" w:rsidRPr="00B279B8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new design principles, and enhance my ability to create aesthetically pleasing, useful</w:t>
                      </w:r>
                      <w:r w:rsidR="00537F95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products.</w:t>
                      </w:r>
                      <w:r w:rsidR="00B279B8" w:rsidRPr="00B279B8">
                        <w:rPr>
                          <w:rFonts w:asciiTheme="minorHAnsi" w:eastAsiaTheme="minorHAnsi" w:hAnsiTheme="minorHAnsi" w:cstheme="minorBidi"/>
                          <w:caps w:val="0"/>
                          <w:color w:val="auto"/>
                          <w:sz w:val="24"/>
                          <w:szCs w:val="24"/>
                          <w:lang w:eastAsia="en-US"/>
                        </w:rPr>
                        <w:t xml:space="preserve"> </w:t>
                      </w:r>
                    </w:p>
                    <w:p w14:paraId="74B945F3" w14:textId="47183A64" w:rsidR="00D70063" w:rsidRDefault="00000000" w:rsidP="00D70063">
                      <w:pPr>
                        <w:pStyle w:val="Heading2"/>
                      </w:pPr>
                      <w:sdt>
                        <w:sdtPr>
                          <w:id w:val="1993831541"/>
                          <w:placeholder>
                            <w:docPart w:val="184C118298BB46659D9DC5B7E41D0E1A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D70063">
                            <w:t>Skills &amp; Abilities</w:t>
                          </w:r>
                        </w:sdtContent>
                      </w:sdt>
                    </w:p>
                    <w:p w14:paraId="02BD62D5" w14:textId="3FF152E5" w:rsidR="00D70063" w:rsidRDefault="00676FF9" w:rsidP="00D70063">
                      <w:r>
                        <w:t>I am knowledge in</w:t>
                      </w:r>
                      <w:r w:rsidR="00FF3829">
                        <w:t xml:space="preserve"> various</w:t>
                      </w:r>
                      <w:r>
                        <w:t xml:space="preserve"> Microsoft </w:t>
                      </w:r>
                      <w:r w:rsidR="00FF3829">
                        <w:t>Office Suites (Word, PowerPoint, Excel, Access)</w:t>
                      </w:r>
                      <w:r w:rsidR="00442EE3">
                        <w:t>.</w:t>
                      </w:r>
                      <w:r w:rsidR="00E33C64">
                        <w:t xml:space="preserve"> </w:t>
                      </w:r>
                      <w:r w:rsidR="00442EE3">
                        <w:t>First Language is English, Second</w:t>
                      </w:r>
                      <w:r w:rsidR="0014193E">
                        <w:t xml:space="preserve"> Language IsiXhosa</w:t>
                      </w:r>
                      <w:r w:rsidR="002D5B1A">
                        <w:t>.</w:t>
                      </w:r>
                      <w:r w:rsidR="004F3B28">
                        <w:t xml:space="preserve"> </w:t>
                      </w:r>
                      <w:r w:rsidR="00B1533D">
                        <w:t>Optimistic and</w:t>
                      </w:r>
                      <w:r w:rsidR="004F3B28">
                        <w:t xml:space="preserve"> Disciplined </w:t>
                      </w:r>
                      <w:r w:rsidR="00FB4E6E">
                        <w:t>W</w:t>
                      </w:r>
                      <w:r w:rsidR="004F3B28">
                        <w:t xml:space="preserve">orker </w:t>
                      </w:r>
                      <w:r w:rsidR="00FB4E6E">
                        <w:t xml:space="preserve">who can </w:t>
                      </w:r>
                      <w:r w:rsidR="002F7C2A">
                        <w:t>work</w:t>
                      </w:r>
                      <w:r w:rsidR="00FB4E6E">
                        <w:t xml:space="preserve"> under </w:t>
                      </w:r>
                      <w:r w:rsidR="00916561">
                        <w:t>pressure. Able to</w:t>
                      </w:r>
                      <w:r w:rsidR="00E11B08">
                        <w:t xml:space="preserve"> </w:t>
                      </w:r>
                      <w:r w:rsidR="00916561">
                        <w:t>collaborate in group</w:t>
                      </w:r>
                      <w:r w:rsidR="00E11B08">
                        <w:t>work.</w:t>
                      </w:r>
                    </w:p>
                    <w:p w14:paraId="5AFF2490" w14:textId="77777777" w:rsidR="00FF3829" w:rsidRDefault="00FF3829" w:rsidP="00D70063"/>
                    <w:sdt>
                      <w:sdtPr>
                        <w:id w:val="-26178941"/>
                        <w:placeholder>
                          <w:docPart w:val="9046092E49014725BA09771A69943A30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36853A0E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14:paraId="3010F92A" w14:textId="46084D86" w:rsidR="00D70063" w:rsidRDefault="0095136C" w:rsidP="00D70063">
                      <w:pPr>
                        <w:pStyle w:val="ContactInfo"/>
                      </w:pPr>
                      <w:r>
                        <w:t>75 Marla Crescent</w:t>
                      </w:r>
                    </w:p>
                    <w:p w14:paraId="6C9D0A65" w14:textId="0780DE24" w:rsidR="0095136C" w:rsidRDefault="0095136C" w:rsidP="00D70063">
                      <w:pPr>
                        <w:pStyle w:val="ContactInfo"/>
                      </w:pPr>
                      <w:r>
                        <w:t xml:space="preserve">Bluewater Bay, </w:t>
                      </w:r>
                      <w:proofErr w:type="spellStart"/>
                      <w:r>
                        <w:t>Gqeberha</w:t>
                      </w:r>
                      <w:proofErr w:type="spellEnd"/>
                      <w:r>
                        <w:t>, 6210</w:t>
                      </w:r>
                    </w:p>
                    <w:p w14:paraId="70219A7D" w14:textId="2661BDED" w:rsidR="0095136C" w:rsidRDefault="00000000" w:rsidP="00D70063">
                      <w:pPr>
                        <w:pStyle w:val="ContactInfo"/>
                      </w:pPr>
                      <w:sdt>
                        <w:sdtPr>
                          <w:id w:val="1863243128"/>
                          <w:placeholder>
                            <w:docPart w:val="50949D9030874E359A91AC08A91CFC97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D70063">
                            <w:t>Telephone</w:t>
                          </w:r>
                        </w:sdtContent>
                      </w:sdt>
                      <w:r w:rsidR="0095136C">
                        <w:t>: 071 522 8880</w:t>
                      </w:r>
                    </w:p>
                    <w:p w14:paraId="53EAEB6B" w14:textId="31DB7C44" w:rsidR="00D70063" w:rsidRDefault="00000000" w:rsidP="00D70063">
                      <w:pPr>
                        <w:pStyle w:val="ContactInfo"/>
                      </w:pPr>
                      <w:sdt>
                        <w:sdtPr>
                          <w:id w:val="-1220512016"/>
                          <w:placeholder>
                            <w:docPart w:val="D878120838284CA0881C66C298791172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D70063">
                            <w:t>Email</w:t>
                          </w:r>
                        </w:sdtContent>
                      </w:sdt>
                      <w:r w:rsidR="0095136C">
                        <w:t xml:space="preserve">: </w:t>
                      </w:r>
                      <w:hyperlink r:id="rId9" w:history="1">
                        <w:r w:rsidR="00C425D3" w:rsidRPr="00AC7303">
                          <w:rPr>
                            <w:rStyle w:val="Hyperlink"/>
                          </w:rPr>
                          <w:t>hlumelo011@gmail.com</w:t>
                        </w:r>
                      </w:hyperlink>
                    </w:p>
                    <w:p w14:paraId="01C8FD5D" w14:textId="5AAD15ED" w:rsidR="00C425D3" w:rsidRDefault="00C425D3" w:rsidP="00D70063">
                      <w:pPr>
                        <w:pStyle w:val="ContactInfo"/>
                      </w:pPr>
                      <w:r>
                        <w:t>ID: 0112065336086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DB27E6" w:rsidRPr="004D1602">
        <w:rPr>
          <w:rFonts w:ascii="Arial" w:hAnsi="Arial" w:cs="Arial"/>
          <w:b/>
          <w:i/>
          <w:iCs/>
          <w:color w:val="F7931E" w:themeColor="accent1"/>
          <w:sz w:val="36"/>
          <w:szCs w:val="22"/>
          <w:lang w:val="en-ZA" w:eastAsia="en-US"/>
        </w:rPr>
        <w:t>Work experience</w:t>
      </w:r>
    </w:p>
    <w:p w14:paraId="484B5ED7" w14:textId="427D2CBC" w:rsidR="00D70063" w:rsidRDefault="00AF48BB" w:rsidP="00B17628">
      <w:pPr>
        <w:pStyle w:val="Heading4"/>
      </w:pPr>
      <w:r>
        <w:t xml:space="preserve">Goqolo </w:t>
      </w:r>
      <w:r w:rsidR="00E65641">
        <w:t>café</w:t>
      </w:r>
    </w:p>
    <w:p w14:paraId="0E8239BF" w14:textId="76A383A0" w:rsidR="00D70063" w:rsidRDefault="00F943BF" w:rsidP="00D70063">
      <w:r>
        <w:t>Duration:</w:t>
      </w:r>
      <w:r>
        <w:tab/>
      </w:r>
      <w:r>
        <w:tab/>
      </w:r>
      <w:r w:rsidR="001B78F9">
        <w:tab/>
      </w:r>
      <w:r w:rsidR="0003642C">
        <w:rPr>
          <w:rFonts w:ascii="Times New Roman" w:hAnsi="Times New Roman" w:cs="Times New Roman"/>
        </w:rPr>
        <w:t xml:space="preserve">March (2021) – </w:t>
      </w:r>
      <w:r w:rsidR="00DB33D9">
        <w:rPr>
          <w:rFonts w:ascii="Times New Roman" w:hAnsi="Times New Roman" w:cs="Times New Roman"/>
        </w:rPr>
        <w:t>November</w:t>
      </w:r>
      <w:r w:rsidR="0003642C">
        <w:rPr>
          <w:rFonts w:ascii="Times New Roman" w:hAnsi="Times New Roman" w:cs="Times New Roman"/>
        </w:rPr>
        <w:t xml:space="preserve"> (2021)</w:t>
      </w:r>
    </w:p>
    <w:p w14:paraId="1E0AE832" w14:textId="41FCC089" w:rsidR="00D70063" w:rsidRDefault="00F943BF" w:rsidP="00D70063">
      <w:r>
        <w:t>Position:</w:t>
      </w:r>
      <w:r w:rsidR="00DB33D9">
        <w:tab/>
      </w:r>
      <w:r w:rsidR="00DB33D9">
        <w:tab/>
      </w:r>
      <w:r w:rsidR="00DB33D9">
        <w:tab/>
      </w:r>
      <w:r w:rsidR="00FE3CDA">
        <w:t>Retail Assistant</w:t>
      </w:r>
    </w:p>
    <w:p w14:paraId="35E70563" w14:textId="4336987B" w:rsidR="006B0259" w:rsidRDefault="002D16E0" w:rsidP="001A6CBE">
      <w:pPr>
        <w:ind w:left="2880" w:hanging="2880"/>
      </w:pPr>
      <w:r>
        <w:t>Responsibilities:</w:t>
      </w:r>
      <w:r w:rsidR="00B94E4C">
        <w:tab/>
        <w:t>Product Inventory</w:t>
      </w:r>
      <w:r w:rsidR="007C73BF">
        <w:t xml:space="preserve"> managing</w:t>
      </w:r>
      <w:r w:rsidR="006B0259">
        <w:t xml:space="preserve"> </w:t>
      </w:r>
      <w:r w:rsidR="009B30AA">
        <w:t xml:space="preserve">organizing and </w:t>
      </w:r>
      <w:r w:rsidR="00B274BB">
        <w:t>restocking of goods</w:t>
      </w:r>
      <w:r w:rsidR="001A6CBE">
        <w:t>.</w:t>
      </w:r>
      <w:r w:rsidR="006B7150">
        <w:t xml:space="preserve"> </w:t>
      </w:r>
      <w:r w:rsidR="00CF2053">
        <w:t>Sales and transaction</w:t>
      </w:r>
      <w:r w:rsidR="00CF4B69">
        <w:t xml:space="preserve"> handling</w:t>
      </w:r>
      <w:r w:rsidR="001A6CBE">
        <w:t>.</w:t>
      </w:r>
    </w:p>
    <w:sdt>
      <w:sdtPr>
        <w:id w:val="1745452497"/>
        <w:placeholder>
          <w:docPart w:val="B9B0D55E9603438C8BF07377642788F8"/>
        </w:placeholder>
        <w:temporary/>
        <w:showingPlcHdr/>
        <w15:appearance w15:val="hidden"/>
      </w:sdtPr>
      <w:sdtContent>
        <w:p w14:paraId="237A8A20" w14:textId="77777777" w:rsidR="00D70063" w:rsidRDefault="00D70063" w:rsidP="00CF57E3">
          <w:pPr>
            <w:pStyle w:val="Photo"/>
          </w:pPr>
          <w:r w:rsidRPr="00CF57E3">
            <w:rPr>
              <w:rFonts w:ascii="Arial" w:hAnsi="Arial" w:cs="Arial"/>
              <w:b/>
              <w:i/>
              <w:iCs/>
              <w:color w:val="F7931E" w:themeColor="accent1"/>
              <w:sz w:val="36"/>
              <w:szCs w:val="22"/>
              <w:lang w:val="en-ZA" w:eastAsia="en-US"/>
            </w:rPr>
            <w:t>Education</w:t>
          </w:r>
        </w:p>
      </w:sdtContent>
    </w:sdt>
    <w:p w14:paraId="03DCC15F" w14:textId="5FE89ADE" w:rsidR="000E38EC" w:rsidRPr="000E38EC" w:rsidRDefault="005A5600" w:rsidP="000E38EC">
      <w:pPr>
        <w:pStyle w:val="Heading4"/>
      </w:pPr>
      <w:r>
        <w:t>Alexande</w:t>
      </w:r>
      <w:r w:rsidR="006E267D">
        <w:t>r road high school</w:t>
      </w:r>
      <w:r w:rsidR="00C7407F">
        <w:t xml:space="preserve"> </w:t>
      </w:r>
    </w:p>
    <w:p w14:paraId="3E422E0C" w14:textId="77777777" w:rsidR="00450086" w:rsidRDefault="00450086" w:rsidP="00450086">
      <w:r>
        <w:t xml:space="preserve">Certification: </w:t>
      </w:r>
      <w:r>
        <w:tab/>
      </w:r>
      <w:r>
        <w:tab/>
      </w:r>
      <w:r>
        <w:tab/>
      </w:r>
      <w:r w:rsidRPr="00354EAE">
        <w:rPr>
          <w:rFonts w:ascii="Times New Roman" w:hAnsi="Times New Roman" w:cs="Times New Roman"/>
        </w:rPr>
        <w:t>Diploma</w:t>
      </w:r>
    </w:p>
    <w:p w14:paraId="1BF4A707" w14:textId="5F02E49C" w:rsidR="004953EB" w:rsidRPr="00BD66BD" w:rsidRDefault="00450086" w:rsidP="00526E5A">
      <w:pPr>
        <w:rPr>
          <w:rFonts w:ascii="Times New Roman" w:hAnsi="Times New Roman" w:cs="Times New Roman"/>
        </w:rPr>
      </w:pPr>
      <w:r>
        <w:t xml:space="preserve">Subjects Passed: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Afrikaans</w:t>
      </w:r>
      <w:r w:rsidR="00C95C76">
        <w:rPr>
          <w:rFonts w:ascii="Times New Roman" w:hAnsi="Times New Roman" w:cs="Times New Roman"/>
        </w:rPr>
        <w:tab/>
      </w:r>
      <w:r w:rsidR="00C95C76">
        <w:rPr>
          <w:rFonts w:ascii="Times New Roman" w:hAnsi="Times New Roman" w:cs="Times New Roman"/>
        </w:rPr>
        <w:tab/>
      </w:r>
      <w:r w:rsidR="00C95C76">
        <w:rPr>
          <w:rFonts w:ascii="Times New Roman" w:hAnsi="Times New Roman" w:cs="Times New Roman"/>
        </w:rPr>
        <w:tab/>
      </w:r>
      <w:r w:rsidR="00C95C76">
        <w:rPr>
          <w:rFonts w:ascii="Times New Roman" w:hAnsi="Times New Roman" w:cs="Times New Roman"/>
        </w:rPr>
        <w:tab/>
      </w:r>
      <w:r w:rsidR="00C95C76">
        <w:rPr>
          <w:rFonts w:ascii="Times New Roman" w:hAnsi="Times New Roman" w:cs="Times New Roman"/>
        </w:rPr>
        <w:tab/>
      </w:r>
      <w:r w:rsidR="00C95C76">
        <w:rPr>
          <w:rFonts w:ascii="Times New Roman" w:hAnsi="Times New Roman" w:cs="Times New Roman"/>
        </w:rPr>
        <w:tab/>
      </w:r>
      <w:r w:rsidR="00C95C7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English</w:t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Physical Science</w:t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Information Technology</w:t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Computer Application Technology</w:t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Mathematics</w:t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 w:rsidR="00526E5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Life Orientation</w:t>
      </w:r>
    </w:p>
    <w:p w14:paraId="626E49B4" w14:textId="356614A1" w:rsidR="005A5600" w:rsidRDefault="005A5600" w:rsidP="005A5600">
      <w:pPr>
        <w:pStyle w:val="Heading4"/>
      </w:pPr>
      <w:r>
        <w:t>CTU Training Solution</w:t>
      </w:r>
    </w:p>
    <w:sdt>
      <w:sdtPr>
        <w:id w:val="-520468011"/>
        <w:placeholder>
          <w:docPart w:val="28EF65EAC28D46BD9FA02FB3EC18B2CB"/>
        </w:placeholder>
        <w:temporary/>
        <w:showingPlcHdr/>
        <w15:appearance w15:val="hidden"/>
      </w:sdtPr>
      <w:sdtContent>
        <w:p w14:paraId="76FBAEC4" w14:textId="033AEF86" w:rsidR="00D70063" w:rsidRDefault="005A5600" w:rsidP="00D70063">
          <w:r>
            <w:t>You might want to include your GPA here and a brief summary of relevant coursework, awards, and honors.</w:t>
          </w:r>
        </w:p>
      </w:sdtContent>
    </w:sdt>
    <w:p w14:paraId="1447A8B5" w14:textId="41E7F7A4" w:rsidR="00D70063" w:rsidRPr="00761656" w:rsidRDefault="00761656" w:rsidP="00761656">
      <w:pPr>
        <w:pStyle w:val="Photo"/>
        <w:rPr>
          <w:rFonts w:ascii="Arial" w:hAnsi="Arial" w:cs="Arial"/>
          <w:b/>
          <w:i/>
          <w:iCs/>
          <w:color w:val="F7931E" w:themeColor="accent1"/>
          <w:sz w:val="36"/>
          <w:szCs w:val="22"/>
          <w:lang w:val="en-ZA" w:eastAsia="en-US"/>
        </w:rPr>
      </w:pPr>
      <w:r>
        <w:rPr>
          <w:rFonts w:ascii="Arial" w:hAnsi="Arial" w:cs="Arial"/>
          <w:b/>
          <w:i/>
          <w:iCs/>
          <w:color w:val="F7931E" w:themeColor="accent1"/>
          <w:sz w:val="36"/>
          <w:szCs w:val="22"/>
          <w:lang w:val="en-ZA" w:eastAsia="en-US"/>
        </w:rPr>
        <w:t>Reference</w:t>
      </w:r>
      <w:r w:rsidR="000835F7">
        <w:rPr>
          <w:rFonts w:ascii="Arial" w:hAnsi="Arial" w:cs="Arial"/>
          <w:b/>
          <w:i/>
          <w:iCs/>
          <w:color w:val="F7931E" w:themeColor="accent1"/>
          <w:sz w:val="36"/>
          <w:szCs w:val="22"/>
          <w:lang w:val="en-ZA" w:eastAsia="en-US"/>
        </w:rPr>
        <w:t>s</w:t>
      </w:r>
    </w:p>
    <w:p w14:paraId="58BF00BE" w14:textId="77777777" w:rsidR="004953EB" w:rsidRDefault="004953EB" w:rsidP="004953EB">
      <w:pPr>
        <w:pStyle w:val="Heading5"/>
      </w:pPr>
    </w:p>
    <w:p w14:paraId="509C914C" w14:textId="5D1E62E2" w:rsidR="00984571" w:rsidRDefault="00931B4E" w:rsidP="009845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Names: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984571">
        <w:rPr>
          <w:rFonts w:ascii="Times New Roman" w:hAnsi="Times New Roman" w:cs="Times New Roman"/>
        </w:rPr>
        <w:t>Nontembiso</w:t>
      </w:r>
      <w:proofErr w:type="spellEnd"/>
      <w:r w:rsidR="00984571">
        <w:rPr>
          <w:rFonts w:ascii="Times New Roman" w:hAnsi="Times New Roman" w:cs="Times New Roman"/>
        </w:rPr>
        <w:t xml:space="preserve"> Gaca</w:t>
      </w:r>
      <w:r w:rsidR="000835F7">
        <w:rPr>
          <w:rFonts w:ascii="Times New Roman" w:hAnsi="Times New Roman" w:cs="Times New Roman"/>
        </w:rPr>
        <w:t xml:space="preserve"> (Employer)</w:t>
      </w:r>
    </w:p>
    <w:p w14:paraId="217EE6C7" w14:textId="56923429" w:rsidR="00984571" w:rsidRDefault="00931B4E" w:rsidP="00931B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Contacts:</w:t>
      </w:r>
      <w:r w:rsidR="000835F7">
        <w:rPr>
          <w:rFonts w:ascii="Times New Roman" w:hAnsi="Times New Roman" w:cs="Times New Roman"/>
        </w:rPr>
        <w:tab/>
      </w:r>
      <w:r w:rsidR="000835F7">
        <w:rPr>
          <w:rFonts w:ascii="Times New Roman" w:hAnsi="Times New Roman" w:cs="Times New Roman"/>
        </w:rPr>
        <w:tab/>
      </w:r>
      <w:r w:rsidR="000835F7">
        <w:rPr>
          <w:rFonts w:ascii="Times New Roman" w:hAnsi="Times New Roman" w:cs="Times New Roman"/>
        </w:rPr>
        <w:tab/>
      </w:r>
      <w:r w:rsidR="00984571">
        <w:rPr>
          <w:rFonts w:ascii="Times New Roman" w:hAnsi="Times New Roman" w:cs="Times New Roman"/>
        </w:rPr>
        <w:t>0608958321</w:t>
      </w:r>
    </w:p>
    <w:p w14:paraId="38944B7A" w14:textId="77777777" w:rsidR="001A6CBE" w:rsidRPr="004953EB" w:rsidRDefault="001A6CBE" w:rsidP="004953EB">
      <w:pPr>
        <w:rPr>
          <w:lang w:eastAsia="ja-JP"/>
        </w:rPr>
      </w:pPr>
    </w:p>
    <w:p w14:paraId="0D01F9EB" w14:textId="604E5997" w:rsidR="00581FC8" w:rsidRPr="00581FC8" w:rsidRDefault="00581FC8" w:rsidP="006B6D95">
      <w:pPr>
        <w:pStyle w:val="Heading5"/>
      </w:pPr>
    </w:p>
    <w:sectPr w:rsidR="00581FC8" w:rsidRPr="00581FC8" w:rsidSect="00FD7C04">
      <w:headerReference w:type="default" r:id="rId10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12F8C" w14:textId="77777777" w:rsidR="0021142C" w:rsidRDefault="0021142C" w:rsidP="00187B92">
      <w:pPr>
        <w:spacing w:after="0" w:line="240" w:lineRule="auto"/>
      </w:pPr>
      <w:r>
        <w:separator/>
      </w:r>
    </w:p>
  </w:endnote>
  <w:endnote w:type="continuationSeparator" w:id="0">
    <w:p w14:paraId="04CCFF7F" w14:textId="77777777" w:rsidR="0021142C" w:rsidRDefault="0021142C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02AB" w14:textId="77777777" w:rsidR="0021142C" w:rsidRDefault="0021142C" w:rsidP="00187B92">
      <w:pPr>
        <w:spacing w:after="0" w:line="240" w:lineRule="auto"/>
      </w:pPr>
      <w:r>
        <w:separator/>
      </w:r>
    </w:p>
  </w:footnote>
  <w:footnote w:type="continuationSeparator" w:id="0">
    <w:p w14:paraId="420E27EB" w14:textId="77777777" w:rsidR="0021142C" w:rsidRDefault="0021142C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5C3254" w14:textId="77777777" w:rsidR="008A30A9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0D044A65" wp14:editId="78A6ABA7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2E885902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2E31756321104EAE8927A765008C7D16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76E6843A" w14:textId="4411DC92" w:rsidR="002C0739" w:rsidRPr="00187B92" w:rsidRDefault="0095136C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Hlumelo Faltein</w:t>
                                        </w:r>
                                      </w:p>
                                    </w:sdtContent>
                                  </w:sdt>
                                  <w:p w14:paraId="046B96E4" w14:textId="1843C1FA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D78A8A9BE8984022A56DA3D1D9C7339B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A87EE7">
                                          <w:t>Stundent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3FCB73B3" w14:textId="77777777" w:rsidR="008A30A9" w:rsidRDefault="008A30A9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D044A65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2E885902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2E31756321104EAE8927A765008C7D16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76E6843A" w14:textId="4411DC92" w:rsidR="002C0739" w:rsidRPr="00187B92" w:rsidRDefault="0095136C" w:rsidP="00187B92">
                                  <w:pPr>
                                    <w:pStyle w:val="Title"/>
                                  </w:pPr>
                                  <w:r>
                                    <w:t>Hlumelo Faltein</w:t>
                                  </w:r>
                                </w:p>
                              </w:sdtContent>
                            </w:sdt>
                            <w:p w14:paraId="046B96E4" w14:textId="1843C1FA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D78A8A9BE8984022A56DA3D1D9C7339B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A87EE7">
                                    <w:t>Stundent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3FCB73B3" w14:textId="77777777" w:rsidR="008A30A9" w:rsidRDefault="008A30A9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FE"/>
    <w:rsid w:val="00021A47"/>
    <w:rsid w:val="0003642C"/>
    <w:rsid w:val="00055EB1"/>
    <w:rsid w:val="000835F7"/>
    <w:rsid w:val="0008472D"/>
    <w:rsid w:val="00094928"/>
    <w:rsid w:val="000E38EC"/>
    <w:rsid w:val="001275BA"/>
    <w:rsid w:val="0014193E"/>
    <w:rsid w:val="00145FB1"/>
    <w:rsid w:val="00157B6F"/>
    <w:rsid w:val="00171078"/>
    <w:rsid w:val="00187B92"/>
    <w:rsid w:val="001A6CBE"/>
    <w:rsid w:val="001B78F9"/>
    <w:rsid w:val="001C40BD"/>
    <w:rsid w:val="002104D3"/>
    <w:rsid w:val="0021142C"/>
    <w:rsid w:val="00265AD1"/>
    <w:rsid w:val="0027752B"/>
    <w:rsid w:val="00293B83"/>
    <w:rsid w:val="002C0739"/>
    <w:rsid w:val="002D16E0"/>
    <w:rsid w:val="002D5B1A"/>
    <w:rsid w:val="002F7C2A"/>
    <w:rsid w:val="00354EAE"/>
    <w:rsid w:val="0039505A"/>
    <w:rsid w:val="00442EE3"/>
    <w:rsid w:val="00450086"/>
    <w:rsid w:val="00454FA2"/>
    <w:rsid w:val="00460FFE"/>
    <w:rsid w:val="00477B96"/>
    <w:rsid w:val="00485BD8"/>
    <w:rsid w:val="00486E5D"/>
    <w:rsid w:val="004953EB"/>
    <w:rsid w:val="004D1602"/>
    <w:rsid w:val="004F3B28"/>
    <w:rsid w:val="00526E5A"/>
    <w:rsid w:val="00537F95"/>
    <w:rsid w:val="005749FE"/>
    <w:rsid w:val="00581FC8"/>
    <w:rsid w:val="00582CB7"/>
    <w:rsid w:val="00597C55"/>
    <w:rsid w:val="005A5600"/>
    <w:rsid w:val="005B0896"/>
    <w:rsid w:val="005C51B0"/>
    <w:rsid w:val="00671776"/>
    <w:rsid w:val="00676FF9"/>
    <w:rsid w:val="006A3CE7"/>
    <w:rsid w:val="006B0259"/>
    <w:rsid w:val="006B6D95"/>
    <w:rsid w:val="006B7150"/>
    <w:rsid w:val="006E267D"/>
    <w:rsid w:val="006F0C8C"/>
    <w:rsid w:val="006F1A42"/>
    <w:rsid w:val="006F4D0F"/>
    <w:rsid w:val="00740808"/>
    <w:rsid w:val="00756087"/>
    <w:rsid w:val="00761656"/>
    <w:rsid w:val="00782B6C"/>
    <w:rsid w:val="007B6BCA"/>
    <w:rsid w:val="007C73BF"/>
    <w:rsid w:val="0080549C"/>
    <w:rsid w:val="008A30A9"/>
    <w:rsid w:val="008B2C7D"/>
    <w:rsid w:val="008C33FB"/>
    <w:rsid w:val="00916561"/>
    <w:rsid w:val="009259F0"/>
    <w:rsid w:val="00931B4E"/>
    <w:rsid w:val="00932B92"/>
    <w:rsid w:val="0094555D"/>
    <w:rsid w:val="0095136C"/>
    <w:rsid w:val="00984571"/>
    <w:rsid w:val="009B1DCC"/>
    <w:rsid w:val="009B30AA"/>
    <w:rsid w:val="009E10E0"/>
    <w:rsid w:val="009E237D"/>
    <w:rsid w:val="00A20A3C"/>
    <w:rsid w:val="00A5748C"/>
    <w:rsid w:val="00A754DE"/>
    <w:rsid w:val="00A87EE7"/>
    <w:rsid w:val="00AC7EFC"/>
    <w:rsid w:val="00AF48BB"/>
    <w:rsid w:val="00B1533D"/>
    <w:rsid w:val="00B17628"/>
    <w:rsid w:val="00B274BB"/>
    <w:rsid w:val="00B279B8"/>
    <w:rsid w:val="00B45948"/>
    <w:rsid w:val="00B94E4C"/>
    <w:rsid w:val="00BD66BD"/>
    <w:rsid w:val="00C425D3"/>
    <w:rsid w:val="00C7407F"/>
    <w:rsid w:val="00C95C76"/>
    <w:rsid w:val="00CF2053"/>
    <w:rsid w:val="00CF4B69"/>
    <w:rsid w:val="00CF57E3"/>
    <w:rsid w:val="00D61CE0"/>
    <w:rsid w:val="00D70063"/>
    <w:rsid w:val="00DB27E6"/>
    <w:rsid w:val="00DB33D9"/>
    <w:rsid w:val="00DC7841"/>
    <w:rsid w:val="00DE594E"/>
    <w:rsid w:val="00E11B08"/>
    <w:rsid w:val="00E20F96"/>
    <w:rsid w:val="00E33C64"/>
    <w:rsid w:val="00E65641"/>
    <w:rsid w:val="00EB076B"/>
    <w:rsid w:val="00ED3626"/>
    <w:rsid w:val="00ED78B1"/>
    <w:rsid w:val="00F056CA"/>
    <w:rsid w:val="00F34BB5"/>
    <w:rsid w:val="00F943BF"/>
    <w:rsid w:val="00FB4E6E"/>
    <w:rsid w:val="00FD7C04"/>
    <w:rsid w:val="00FE3CDA"/>
    <w:rsid w:val="00FF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33169"/>
  <w15:chartTrackingRefBased/>
  <w15:docId w15:val="{B3CA9573-E004-4599-BD52-0DEC2685C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3EB"/>
    <w:pPr>
      <w:pBdr>
        <w:top w:val="single" w:sz="4" w:space="10" w:color="F7931E" w:themeColor="accent1"/>
        <w:bottom w:val="single" w:sz="4" w:space="10" w:color="F7931E" w:themeColor="accent1"/>
      </w:pBdr>
      <w:spacing w:before="240" w:after="240" w:line="240" w:lineRule="auto"/>
      <w:ind w:right="864"/>
    </w:pPr>
    <w:rPr>
      <w:rFonts w:ascii="Arial" w:eastAsiaTheme="minorEastAsia" w:hAnsi="Arial"/>
      <w:b/>
      <w:i/>
      <w:iCs/>
      <w:color w:val="F7931E" w:themeColor="accent1"/>
      <w:sz w:val="36"/>
      <w:szCs w:val="22"/>
      <w:lang w:val="en-Z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3EB"/>
    <w:rPr>
      <w:rFonts w:ascii="Arial" w:eastAsiaTheme="minorEastAsia" w:hAnsi="Arial"/>
      <w:b/>
      <w:i/>
      <w:iCs/>
      <w:color w:val="F7931E" w:themeColor="accent1"/>
      <w:sz w:val="36"/>
      <w:szCs w:val="22"/>
      <w:lang w:val="en-ZA"/>
    </w:rPr>
  </w:style>
  <w:style w:type="paragraph" w:styleId="Revision">
    <w:name w:val="Revision"/>
    <w:hidden/>
    <w:uiPriority w:val="99"/>
    <w:semiHidden/>
    <w:rsid w:val="009259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425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5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lumelo011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lumelo011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igner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B0D55E9603438C8BF073776427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96698-687B-46BF-8401-C5EF6C074630}"/>
      </w:docPartPr>
      <w:docPartBody>
        <w:p w:rsidR="00B301CB" w:rsidRDefault="006C684F">
          <w:pPr>
            <w:pStyle w:val="B9B0D55E9603438C8BF07377642788F8"/>
          </w:pPr>
          <w:r>
            <w:t>Education</w:t>
          </w:r>
        </w:p>
      </w:docPartBody>
    </w:docPart>
    <w:docPart>
      <w:docPartPr>
        <w:name w:val="6040BEA2EF5F48D692B66C509E808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49A83-3E5C-437F-BEA5-C6447A0FD9EA}"/>
      </w:docPartPr>
      <w:docPartBody>
        <w:p w:rsidR="00B301CB" w:rsidRDefault="006C684F">
          <w:pPr>
            <w:pStyle w:val="6040BEA2EF5F48D692B66C509E80803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A03BC75C06E48A2A4A1E21B1006F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EACD04-B265-44B2-AB3F-8627F6C10059}"/>
      </w:docPartPr>
      <w:docPartBody>
        <w:p w:rsidR="00B301CB" w:rsidRDefault="006C684F">
          <w:pPr>
            <w:pStyle w:val="FA03BC75C06E48A2A4A1E21B1006F9B3"/>
          </w:pPr>
          <w:r>
            <w:t>Position Title</w:t>
          </w:r>
        </w:p>
      </w:docPartBody>
    </w:docPart>
    <w:docPart>
      <w:docPartPr>
        <w:name w:val="E69B304FCB794890B3B4D00983342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0D230-B100-4C54-9800-3442147D0A91}"/>
      </w:docPartPr>
      <w:docPartBody>
        <w:p w:rsidR="00B301CB" w:rsidRDefault="006C684F">
          <w:pPr>
            <w:pStyle w:val="E69B304FCB794890B3B4D00983342BEA"/>
          </w:pPr>
          <w:r>
            <w:t>Objective</w:t>
          </w:r>
        </w:p>
      </w:docPartBody>
    </w:docPart>
    <w:docPart>
      <w:docPartPr>
        <w:name w:val="184C118298BB46659D9DC5B7E41D0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527EA-AD5C-44DC-8470-C314E264A632}"/>
      </w:docPartPr>
      <w:docPartBody>
        <w:p w:rsidR="00B301CB" w:rsidRDefault="006C684F">
          <w:pPr>
            <w:pStyle w:val="184C118298BB46659D9DC5B7E41D0E1A"/>
          </w:pPr>
          <w:r>
            <w:t>Skills &amp; Abilities</w:t>
          </w:r>
        </w:p>
      </w:docPartBody>
    </w:docPart>
    <w:docPart>
      <w:docPartPr>
        <w:name w:val="9046092E49014725BA09771A69943A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599E-DA81-4864-A491-589BE9E18F80}"/>
      </w:docPartPr>
      <w:docPartBody>
        <w:p w:rsidR="00B301CB" w:rsidRDefault="006C684F">
          <w:pPr>
            <w:pStyle w:val="9046092E49014725BA09771A69943A30"/>
          </w:pPr>
          <w:r>
            <w:t>Vitals</w:t>
          </w:r>
        </w:p>
      </w:docPartBody>
    </w:docPart>
    <w:docPart>
      <w:docPartPr>
        <w:name w:val="50949D9030874E359A91AC08A91CF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2488-88A0-42A1-9C06-555DF142F649}"/>
      </w:docPartPr>
      <w:docPartBody>
        <w:p w:rsidR="00B301CB" w:rsidRDefault="006C684F">
          <w:pPr>
            <w:pStyle w:val="50949D9030874E359A91AC08A91CFC97"/>
          </w:pPr>
          <w:r>
            <w:t>Telephone</w:t>
          </w:r>
        </w:p>
      </w:docPartBody>
    </w:docPart>
    <w:docPart>
      <w:docPartPr>
        <w:name w:val="D878120838284CA0881C66C298791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A5542-C648-4A01-A6FD-70C97A8D5D45}"/>
      </w:docPartPr>
      <w:docPartBody>
        <w:p w:rsidR="00B301CB" w:rsidRDefault="006C684F">
          <w:pPr>
            <w:pStyle w:val="D878120838284CA0881C66C298791172"/>
          </w:pPr>
          <w:r>
            <w:t>Email</w:t>
          </w:r>
        </w:p>
      </w:docPartBody>
    </w:docPart>
    <w:docPart>
      <w:docPartPr>
        <w:name w:val="2E31756321104EAE8927A765008C7D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EE9C5-C81C-4E9C-89A0-511AC979696E}"/>
      </w:docPartPr>
      <w:docPartBody>
        <w:p w:rsidR="00B301CB" w:rsidRDefault="006C684F">
          <w:pPr>
            <w:pStyle w:val="2E31756321104EAE8927A765008C7D16"/>
          </w:pPr>
          <w:r>
            <w:t>Your Name</w:t>
          </w:r>
        </w:p>
      </w:docPartBody>
    </w:docPart>
    <w:docPart>
      <w:docPartPr>
        <w:name w:val="D78A8A9BE8984022A56DA3D1D9C73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63C2C-A616-4780-85B1-3176784BD21B}"/>
      </w:docPartPr>
      <w:docPartBody>
        <w:p w:rsidR="00B301CB" w:rsidRDefault="006C684F">
          <w:pPr>
            <w:pStyle w:val="D78A8A9BE8984022A56DA3D1D9C7339B"/>
          </w:pPr>
          <w:r>
            <w:t>Position Title</w:t>
          </w:r>
        </w:p>
      </w:docPartBody>
    </w:docPart>
    <w:docPart>
      <w:docPartPr>
        <w:name w:val="28EF65EAC28D46BD9FA02FB3EC18B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997A2-2F21-48E9-BAC2-57DA4FA4339B}"/>
      </w:docPartPr>
      <w:docPartBody>
        <w:p w:rsidR="006C684F" w:rsidRDefault="006C684F" w:rsidP="006C684F">
          <w:pPr>
            <w:pStyle w:val="28EF65EAC28D46BD9FA02FB3EC18B2CB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F9"/>
    <w:rsid w:val="00400751"/>
    <w:rsid w:val="004C3091"/>
    <w:rsid w:val="005737AD"/>
    <w:rsid w:val="006C684F"/>
    <w:rsid w:val="00A80E0C"/>
    <w:rsid w:val="00B301CB"/>
    <w:rsid w:val="00C55EF9"/>
    <w:rsid w:val="00D9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EF65EAC28D46BD9FA02FB3EC18B2CB">
    <w:name w:val="28EF65EAC28D46BD9FA02FB3EC18B2CB"/>
    <w:rsid w:val="006C684F"/>
  </w:style>
  <w:style w:type="paragraph" w:customStyle="1" w:styleId="B9B0D55E9603438C8BF07377642788F8">
    <w:name w:val="B9B0D55E9603438C8BF07377642788F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040BEA2EF5F48D692B66C509E80803C">
    <w:name w:val="6040BEA2EF5F48D692B66C509E80803C"/>
  </w:style>
  <w:style w:type="paragraph" w:customStyle="1" w:styleId="FA03BC75C06E48A2A4A1E21B1006F9B3">
    <w:name w:val="FA03BC75C06E48A2A4A1E21B1006F9B3"/>
  </w:style>
  <w:style w:type="paragraph" w:customStyle="1" w:styleId="E69B304FCB794890B3B4D00983342BEA">
    <w:name w:val="E69B304FCB794890B3B4D00983342BEA"/>
  </w:style>
  <w:style w:type="paragraph" w:customStyle="1" w:styleId="184C118298BB46659D9DC5B7E41D0E1A">
    <w:name w:val="184C118298BB46659D9DC5B7E41D0E1A"/>
  </w:style>
  <w:style w:type="paragraph" w:customStyle="1" w:styleId="9046092E49014725BA09771A69943A30">
    <w:name w:val="9046092E49014725BA09771A69943A30"/>
  </w:style>
  <w:style w:type="paragraph" w:customStyle="1" w:styleId="50949D9030874E359A91AC08A91CFC97">
    <w:name w:val="50949D9030874E359A91AC08A91CFC97"/>
  </w:style>
  <w:style w:type="paragraph" w:customStyle="1" w:styleId="D878120838284CA0881C66C298791172">
    <w:name w:val="D878120838284CA0881C66C298791172"/>
  </w:style>
  <w:style w:type="paragraph" w:customStyle="1" w:styleId="2E31756321104EAE8927A765008C7D16">
    <w:name w:val="2E31756321104EAE8927A765008C7D16"/>
  </w:style>
  <w:style w:type="paragraph" w:customStyle="1" w:styleId="D78A8A9BE8984022A56DA3D1D9C7339B">
    <w:name w:val="D78A8A9BE8984022A56DA3D1D9C73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Stundent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4918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Hlumelo Faltein</dc:creator>
  <cp:keywords/>
  <dc:description/>
  <cp:lastModifiedBy>Hlumelo Faltein</cp:lastModifiedBy>
  <cp:revision>94</cp:revision>
  <dcterms:created xsi:type="dcterms:W3CDTF">2023-07-05T14:02:00Z</dcterms:created>
  <dcterms:modified xsi:type="dcterms:W3CDTF">2023-11-19T19:45:00Z</dcterms:modified>
</cp:coreProperties>
</file>